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6E418C" w14:paraId="30E4378F" w14:textId="77777777" w:rsidTr="006E418C">
        <w:trPr>
          <w:trHeight w:val="4110"/>
        </w:trPr>
        <w:tc>
          <w:tcPr>
            <w:tcW w:w="3600" w:type="dxa"/>
            <w:vAlign w:val="bottom"/>
          </w:tcPr>
          <w:p w14:paraId="683A1070" w14:textId="0B2986C2" w:rsidR="001B2ABD" w:rsidRPr="006E418C" w:rsidRDefault="00EA3327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238496" wp14:editId="720CBCEF">
                  <wp:extent cx="1447800" cy="1811253"/>
                  <wp:effectExtent l="0" t="0" r="0" b="0"/>
                  <wp:docPr id="20208834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883490" name="Imagen 20208834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346" cy="181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958F87" w14:textId="77777777" w:rsidR="001B2ABD" w:rsidRPr="006E418C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53A78409" w14:textId="77777777" w:rsidR="001B2ABD" w:rsidRDefault="00EA3327" w:rsidP="006C1D9D">
            <w:pPr>
              <w:pStyle w:val="Ttulo"/>
              <w:rPr>
                <w:noProof/>
                <w:sz w:val="94"/>
                <w:szCs w:val="94"/>
              </w:rPr>
            </w:pPr>
            <w:r>
              <w:rPr>
                <w:noProof/>
                <w:sz w:val="94"/>
                <w:szCs w:val="94"/>
              </w:rPr>
              <w:t xml:space="preserve">camila acosta </w:t>
            </w:r>
          </w:p>
          <w:p w14:paraId="02AFE4AB" w14:textId="2B386129" w:rsidR="00EA3327" w:rsidRPr="00EA3327" w:rsidRDefault="00EA3327" w:rsidP="00EA3327">
            <w:r>
              <w:t xml:space="preserve">Community Manager </w:t>
            </w:r>
          </w:p>
        </w:tc>
      </w:tr>
      <w:tr w:rsidR="001B2ABD" w:rsidRPr="006E418C" w14:paraId="1652B5AA" w14:textId="77777777" w:rsidTr="001B2ABD">
        <w:tc>
          <w:tcPr>
            <w:tcW w:w="3600" w:type="dxa"/>
          </w:tcPr>
          <w:sdt>
            <w:sdtPr>
              <w:rPr>
                <w:noProof/>
              </w:rPr>
              <w:id w:val="-1711873194"/>
              <w:placeholder>
                <w:docPart w:val="32923EFDAEBA47FDB2A582932EF830BA"/>
              </w:placeholder>
              <w:temporary/>
              <w:showingPlcHdr/>
              <w15:appearance w15:val="hidden"/>
            </w:sdtPr>
            <w:sdtContent>
              <w:p w14:paraId="3E342EB6" w14:textId="77777777" w:rsidR="001B2ABD" w:rsidRPr="006E418C" w:rsidRDefault="00036450" w:rsidP="00036450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Perfil</w:t>
                </w:r>
              </w:p>
            </w:sdtContent>
          </w:sdt>
          <w:p w14:paraId="026F970D" w14:textId="6F1EA573" w:rsidR="00EA3327" w:rsidRDefault="00EA3327" w:rsidP="000041C4">
            <w:pPr>
              <w:pStyle w:val="Sinespaciado"/>
              <w:rPr>
                <w:noProof/>
                <w:lang w:bidi="es-ES"/>
              </w:rPr>
            </w:pPr>
            <w:r w:rsidRPr="00EA3327">
              <w:rPr>
                <w:noProof/>
                <w:lang w:bidi="es-ES"/>
              </w:rPr>
              <w:t>Community manager de X( ex Twitter) , para creadores de contenido de onlyfans.</w:t>
            </w:r>
            <w:r w:rsidRPr="00EA3327">
              <w:rPr>
                <w:noProof/>
                <w:lang w:bidi="es-ES"/>
              </w:rPr>
              <w:br/>
              <w:t>Me encargo de hacerles promoción y publicidad del contenido que suben a X, para que tengan más visibilidad y alcance, y de esta manera que los clientes se suscriban sus onlyfans.</w:t>
            </w:r>
          </w:p>
          <w:p w14:paraId="6C04289A" w14:textId="30784367" w:rsidR="00EA3327" w:rsidRDefault="00EA3327" w:rsidP="000041C4">
            <w:pPr>
              <w:pStyle w:val="Sinespaciado"/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Poseo 5 años de experiencia en el area con grandes herramientas para ayudar a los creadores de contenido a tener mayor impacto en sus cuentas e ingresos.</w:t>
            </w:r>
          </w:p>
          <w:p w14:paraId="779C038A" w14:textId="77777777" w:rsidR="00EA3327" w:rsidRDefault="00EA3327" w:rsidP="000041C4">
            <w:pPr>
              <w:pStyle w:val="Sinespaciado"/>
              <w:rPr>
                <w:noProof/>
                <w:lang w:bidi="es-ES"/>
              </w:rPr>
            </w:pPr>
          </w:p>
          <w:p w14:paraId="4B1BA333" w14:textId="77777777" w:rsidR="00EA3327" w:rsidRDefault="00EA3327" w:rsidP="000041C4">
            <w:pPr>
              <w:pStyle w:val="Sinespaciado"/>
              <w:rPr>
                <w:noProof/>
                <w:lang w:bidi="es-ES"/>
              </w:rPr>
            </w:pPr>
          </w:p>
          <w:p w14:paraId="77C0DA89" w14:textId="77777777" w:rsidR="00EA3327" w:rsidRDefault="00EA3327" w:rsidP="000041C4">
            <w:pPr>
              <w:pStyle w:val="Sinespaciado"/>
              <w:rPr>
                <w:noProof/>
                <w:lang w:bidi="es-ES"/>
              </w:rPr>
            </w:pPr>
          </w:p>
          <w:p w14:paraId="72F0CAB7" w14:textId="7267FEA8" w:rsidR="00385167" w:rsidRPr="006E418C" w:rsidRDefault="00385167" w:rsidP="000041C4">
            <w:pPr>
              <w:pStyle w:val="Sinespaciado"/>
              <w:rPr>
                <w:rFonts w:eastAsia="Times New Roman"/>
                <w:noProof/>
              </w:rPr>
            </w:pPr>
          </w:p>
          <w:p w14:paraId="1A9DBD14" w14:textId="77777777" w:rsidR="00036450" w:rsidRPr="006E418C" w:rsidRDefault="00036450" w:rsidP="009260CD">
            <w:pPr>
              <w:rPr>
                <w:noProof/>
              </w:rPr>
            </w:pPr>
          </w:p>
          <w:p w14:paraId="306B5FA4" w14:textId="77777777" w:rsidR="00036450" w:rsidRPr="006E418C" w:rsidRDefault="00036450" w:rsidP="00036450">
            <w:pPr>
              <w:rPr>
                <w:noProof/>
              </w:rPr>
            </w:pPr>
          </w:p>
          <w:sdt>
            <w:sdtPr>
              <w:rPr>
                <w:noProof/>
              </w:rPr>
              <w:id w:val="-1954003311"/>
              <w:placeholder>
                <w:docPart w:val="EFC2EA626E884D95811258AFAEF1EBF7"/>
              </w:placeholder>
              <w:temporary/>
              <w:showingPlcHdr/>
              <w15:appearance w15:val="hidden"/>
            </w:sdtPr>
            <w:sdtContent>
              <w:p w14:paraId="2240D2F9" w14:textId="77777777" w:rsidR="00036450" w:rsidRPr="006E418C" w:rsidRDefault="00CB0055" w:rsidP="00CB0055">
                <w:pPr>
                  <w:pStyle w:val="Ttulo3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Contacto</w:t>
                </w:r>
              </w:p>
            </w:sdtContent>
          </w:sdt>
          <w:p w14:paraId="594F6600" w14:textId="77777777" w:rsidR="004D3011" w:rsidRPr="006E418C" w:rsidRDefault="004D3011" w:rsidP="004D3011">
            <w:pPr>
              <w:rPr>
                <w:noProof/>
              </w:rPr>
            </w:pPr>
          </w:p>
          <w:p w14:paraId="63A6CAC9" w14:textId="10BE6C78" w:rsidR="00E42B99" w:rsidRDefault="000041C4" w:rsidP="004D3011">
            <w:pPr>
              <w:rPr>
                <w:noProof/>
                <w:lang w:bidi="es-ES"/>
              </w:rPr>
            </w:pPr>
            <w:r w:rsidRPr="006E418C">
              <w:rPr>
                <w:noProof/>
                <w:lang w:bidi="es-ES"/>
              </w:rPr>
              <w:t>LINKEDIN:</w:t>
            </w:r>
          </w:p>
          <w:p w14:paraId="4E4AD453" w14:textId="77777777" w:rsidR="00E42B99" w:rsidRPr="006E418C" w:rsidRDefault="00E42B99" w:rsidP="004D3011">
            <w:pPr>
              <w:rPr>
                <w:noProof/>
                <w:lang w:bidi="es-ES"/>
              </w:rPr>
            </w:pPr>
          </w:p>
          <w:p w14:paraId="003D75FF" w14:textId="7E1D9D99" w:rsidR="004D3011" w:rsidRDefault="00E42B99" w:rsidP="004D3011">
            <w:pPr>
              <w:rPr>
                <w:noProof/>
                <w:lang w:bidi="es-ES"/>
              </w:rPr>
            </w:pPr>
            <w:hyperlink r:id="rId11" w:history="1">
              <w:r w:rsidRPr="00E37F59">
                <w:rPr>
                  <w:rStyle w:val="Hipervnculo"/>
                  <w:noProof/>
                  <w:lang w:bidi="es-ES"/>
                </w:rPr>
                <w:t>www.linkedin.com/in/camila-acosta-495296363</w:t>
              </w:r>
            </w:hyperlink>
          </w:p>
          <w:p w14:paraId="552583EA" w14:textId="77777777" w:rsidR="00E42B99" w:rsidRDefault="00E42B99" w:rsidP="004D3011">
            <w:pPr>
              <w:rPr>
                <w:noProof/>
                <w:lang w:bidi="es-ES"/>
              </w:rPr>
            </w:pPr>
          </w:p>
          <w:sdt>
            <w:sdtPr>
              <w:rPr>
                <w:noProof/>
              </w:rPr>
              <w:id w:val="-240260293"/>
              <w:placeholder>
                <w:docPart w:val="717ACC47726640149A733158BD5B1045"/>
              </w:placeholder>
              <w:temporary/>
              <w:showingPlcHdr/>
              <w15:appearance w15:val="hidden"/>
            </w:sdtPr>
            <w:sdtContent>
              <w:p w14:paraId="50E47467" w14:textId="27C05782" w:rsidR="004D3011" w:rsidRDefault="004D3011" w:rsidP="004D3011">
                <w:pPr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CORREO ELECTRÓNICO:</w:t>
                </w:r>
              </w:p>
            </w:sdtContent>
          </w:sdt>
          <w:p w14:paraId="5059BEBB" w14:textId="77777777" w:rsidR="00E42B99" w:rsidRPr="006E418C" w:rsidRDefault="00E42B99" w:rsidP="004D3011">
            <w:pPr>
              <w:rPr>
                <w:noProof/>
              </w:rPr>
            </w:pPr>
          </w:p>
          <w:p w14:paraId="6752792C" w14:textId="69C59140" w:rsidR="00036450" w:rsidRDefault="00E42B99" w:rsidP="004D3011">
            <w:pPr>
              <w:rPr>
                <w:lang w:bidi="es-ES"/>
              </w:rPr>
            </w:pPr>
            <w:hyperlink r:id="rId12" w:history="1">
              <w:r w:rsidRPr="00E37F59">
                <w:rPr>
                  <w:rStyle w:val="Hipervnculo"/>
                  <w:lang w:bidi="es-ES"/>
                </w:rPr>
                <w:t>Camilaacosta1405@hotmail.com</w:t>
              </w:r>
            </w:hyperlink>
          </w:p>
          <w:p w14:paraId="26795002" w14:textId="77777777" w:rsidR="00E42B99" w:rsidRPr="006E418C" w:rsidRDefault="00E42B99" w:rsidP="004D3011">
            <w:pPr>
              <w:rPr>
                <w:rStyle w:val="Hipervnculo"/>
                <w:noProof/>
              </w:rPr>
            </w:pPr>
          </w:p>
          <w:p w14:paraId="5C77AD06" w14:textId="7E5A976D" w:rsidR="006C1D9D" w:rsidRPr="006E418C" w:rsidRDefault="006C1D9D" w:rsidP="004D3011">
            <w:pPr>
              <w:rPr>
                <w:noProof/>
              </w:rPr>
            </w:pPr>
          </w:p>
        </w:tc>
        <w:tc>
          <w:tcPr>
            <w:tcW w:w="720" w:type="dxa"/>
          </w:tcPr>
          <w:p w14:paraId="7635AEF8" w14:textId="77777777" w:rsidR="001B2ABD" w:rsidRPr="006E418C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</w:rPr>
              <w:id w:val="1001553383"/>
              <w:placeholder>
                <w:docPart w:val="9E7358E3C00C418DA109E5F178A2579C"/>
              </w:placeholder>
              <w:temporary/>
              <w:showingPlcHdr/>
              <w15:appearance w15:val="hidden"/>
            </w:sdtPr>
            <w:sdtContent>
              <w:p w14:paraId="0486609A" w14:textId="77777777" w:rsidR="00036450" w:rsidRPr="006E418C" w:rsidRDefault="00036450" w:rsidP="00036450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EXPERIENCIA LABORAL</w:t>
                </w:r>
              </w:p>
            </w:sdtContent>
          </w:sdt>
          <w:p w14:paraId="323494D7" w14:textId="01951B6A" w:rsidR="00C80811" w:rsidRPr="006E418C" w:rsidRDefault="00EA3327" w:rsidP="00B359E4">
            <w:pPr>
              <w:pStyle w:val="Ttulo4"/>
              <w:rPr>
                <w:noProof/>
              </w:rPr>
            </w:pPr>
            <w:r>
              <w:rPr>
                <w:noProof/>
                <w:lang w:bidi="es-ES"/>
              </w:rPr>
              <w:t xml:space="preserve">Community manager </w:t>
            </w:r>
          </w:p>
          <w:p w14:paraId="263ECBFB" w14:textId="3FFC4A9E" w:rsidR="00036450" w:rsidRPr="006E418C" w:rsidRDefault="00EA3327" w:rsidP="00B359E4">
            <w:pPr>
              <w:pStyle w:val="Ttulo4"/>
              <w:rPr>
                <w:bCs/>
                <w:noProof/>
              </w:rPr>
            </w:pPr>
            <w:r>
              <w:rPr>
                <w:noProof/>
                <w:lang w:bidi="es-ES"/>
              </w:rPr>
              <w:t xml:space="preserve">Trabajo remoto, autonomo. </w:t>
            </w:r>
          </w:p>
          <w:p w14:paraId="522427C9" w14:textId="076454AC" w:rsidR="00036450" w:rsidRPr="006E418C" w:rsidRDefault="000041C4" w:rsidP="00B359E4">
            <w:pPr>
              <w:pStyle w:val="Fecha"/>
              <w:rPr>
                <w:noProof/>
              </w:rPr>
            </w:pPr>
            <w:r w:rsidRPr="006E418C">
              <w:rPr>
                <w:noProof/>
                <w:lang w:bidi="es-ES"/>
              </w:rPr>
              <w:t>2</w:t>
            </w:r>
            <w:r w:rsidR="00EA3327">
              <w:rPr>
                <w:noProof/>
                <w:lang w:bidi="es-ES"/>
              </w:rPr>
              <w:t>020</w:t>
            </w:r>
            <w:r w:rsidRPr="006E418C">
              <w:rPr>
                <w:noProof/>
                <w:lang w:bidi="es-ES"/>
              </w:rPr>
              <w:t xml:space="preserve"> - actualmente</w:t>
            </w:r>
          </w:p>
          <w:p w14:paraId="245CCE5C" w14:textId="70515B20" w:rsidR="004D3011" w:rsidRDefault="00EA3327" w:rsidP="00036450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Community manager de la cuenta X, donde me encargo de la publicidad y promocion del contenido que se sube a la cuenta.</w:t>
            </w:r>
          </w:p>
          <w:p w14:paraId="1CF8917D" w14:textId="45D22E80" w:rsidR="004D3011" w:rsidRPr="006E418C" w:rsidRDefault="00EA3327" w:rsidP="00EA3327">
            <w:pPr>
              <w:rPr>
                <w:noProof/>
              </w:rPr>
            </w:pPr>
            <w:r>
              <w:rPr>
                <w:noProof/>
                <w:lang w:bidi="es-ES"/>
              </w:rPr>
              <w:t xml:space="preserve">Estrategias de venta , publicidad y crecimiento de lo cuenta. </w:t>
            </w:r>
            <w:r w:rsidR="000041C4" w:rsidRPr="006E418C">
              <w:rPr>
                <w:noProof/>
                <w:lang w:bidi="es-ES"/>
              </w:rPr>
              <w:t xml:space="preserve"> </w:t>
            </w:r>
          </w:p>
          <w:sdt>
            <w:sdtPr>
              <w:rPr>
                <w:noProof/>
              </w:rPr>
              <w:id w:val="-1447144958"/>
              <w:placeholder>
                <w:docPart w:val="5C29F2D1126546E0B60CE83AC41E6CCE"/>
              </w:placeholder>
              <w:temporary/>
              <w:showingPlcHdr/>
              <w15:appearance w15:val="hidden"/>
            </w:sdtPr>
            <w:sdtContent>
              <w:p w14:paraId="06F21E84" w14:textId="77777777" w:rsidR="000041C4" w:rsidRPr="006E418C" w:rsidRDefault="000041C4" w:rsidP="000041C4">
                <w:pPr>
                  <w:pStyle w:val="Ttulo2"/>
                  <w:rPr>
                    <w:noProof/>
                  </w:rPr>
                </w:pPr>
                <w:r w:rsidRPr="006E418C">
                  <w:rPr>
                    <w:noProof/>
                    <w:lang w:bidi="es-ES"/>
                  </w:rPr>
                  <w:t>FORMACIÓN ACADÉMICA</w:t>
                </w:r>
              </w:p>
            </w:sdtContent>
          </w:sdt>
          <w:p w14:paraId="1189579E" w14:textId="6C92D04E" w:rsidR="000041C4" w:rsidRPr="006E418C" w:rsidRDefault="000041C4" w:rsidP="000041C4">
            <w:pPr>
              <w:pStyle w:val="Ttulo4"/>
              <w:rPr>
                <w:noProof/>
              </w:rPr>
            </w:pPr>
            <w:r w:rsidRPr="006E418C">
              <w:rPr>
                <w:noProof/>
                <w:lang w:bidi="es-ES"/>
              </w:rPr>
              <w:t>Inst</w:t>
            </w:r>
            <w:r w:rsidR="00EA3327">
              <w:rPr>
                <w:noProof/>
                <w:lang w:bidi="es-ES"/>
              </w:rPr>
              <w:t>ituto Nuestra señora de Lourdes</w:t>
            </w:r>
          </w:p>
          <w:p w14:paraId="5CF2FB93" w14:textId="6EA7FB73" w:rsidR="000041C4" w:rsidRPr="006E418C" w:rsidRDefault="00EA3327" w:rsidP="000041C4">
            <w:pPr>
              <w:pStyle w:val="Fecha"/>
              <w:rPr>
                <w:noProof/>
              </w:rPr>
            </w:pPr>
            <w:r>
              <w:rPr>
                <w:noProof/>
                <w:lang w:bidi="es-ES"/>
              </w:rPr>
              <w:t>Diciembre</w:t>
            </w:r>
            <w:r w:rsidR="000041C4" w:rsidRPr="006E418C">
              <w:rPr>
                <w:noProof/>
                <w:lang w:bidi="es-ES"/>
              </w:rPr>
              <w:t xml:space="preserve"> de 20</w:t>
            </w:r>
            <w:r>
              <w:rPr>
                <w:noProof/>
                <w:lang w:bidi="es-ES"/>
              </w:rPr>
              <w:t>14</w:t>
            </w:r>
          </w:p>
          <w:p w14:paraId="70AA1290" w14:textId="3FC36811" w:rsidR="000041C4" w:rsidRDefault="00EA3327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Bachillerato en ciencias sociales</w:t>
            </w:r>
          </w:p>
          <w:p w14:paraId="25B0591C" w14:textId="574B9DB2" w:rsidR="00EA3327" w:rsidRDefault="00EA3327" w:rsidP="000041C4">
            <w:pPr>
              <w:rPr>
                <w:b/>
                <w:bCs/>
                <w:noProof/>
                <w:lang w:bidi="es-ES"/>
              </w:rPr>
            </w:pPr>
            <w:r w:rsidRPr="00EA3327">
              <w:rPr>
                <w:b/>
                <w:bCs/>
                <w:noProof/>
                <w:lang w:bidi="es-ES"/>
              </w:rPr>
              <w:t>Universidad de Buenos Aires</w:t>
            </w:r>
          </w:p>
          <w:p w14:paraId="57B838B6" w14:textId="73B336E5" w:rsidR="00EA3327" w:rsidRDefault="00EA3327" w:rsidP="000041C4">
            <w:pPr>
              <w:rPr>
                <w:noProof/>
                <w:lang w:bidi="es-ES"/>
              </w:rPr>
            </w:pPr>
            <w:r w:rsidRPr="00EA3327">
              <w:rPr>
                <w:noProof/>
                <w:lang w:bidi="es-ES"/>
              </w:rPr>
              <w:t>2015</w:t>
            </w:r>
          </w:p>
          <w:p w14:paraId="6E1A3326" w14:textId="2406B186" w:rsidR="00EA3327" w:rsidRDefault="00EA3327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CBC veterinaria</w:t>
            </w:r>
          </w:p>
          <w:p w14:paraId="039AC8F4" w14:textId="0F4E2F3D" w:rsidR="00EA3327" w:rsidRDefault="00EA3327" w:rsidP="000041C4">
            <w:pPr>
              <w:rPr>
                <w:b/>
                <w:bCs/>
                <w:noProof/>
                <w:lang w:bidi="es-ES"/>
              </w:rPr>
            </w:pPr>
            <w:r w:rsidRPr="00EA3327">
              <w:rPr>
                <w:b/>
                <w:bCs/>
                <w:noProof/>
                <w:lang w:bidi="es-ES"/>
              </w:rPr>
              <w:t>Instituto balcar</w:t>
            </w:r>
            <w:r>
              <w:rPr>
                <w:b/>
                <w:bCs/>
                <w:noProof/>
                <w:lang w:bidi="es-ES"/>
              </w:rPr>
              <w:t>c</w:t>
            </w:r>
            <w:r w:rsidRPr="00EA3327">
              <w:rPr>
                <w:b/>
                <w:bCs/>
                <w:noProof/>
                <w:lang w:bidi="es-ES"/>
              </w:rPr>
              <w:t>e</w:t>
            </w:r>
          </w:p>
          <w:p w14:paraId="7C22F742" w14:textId="5B87E53F" w:rsidR="00EA3327" w:rsidRPr="00E42B99" w:rsidRDefault="00EA3327" w:rsidP="000041C4">
            <w:pPr>
              <w:rPr>
                <w:noProof/>
                <w:lang w:bidi="es-ES"/>
              </w:rPr>
            </w:pPr>
            <w:r w:rsidRPr="00E42B99">
              <w:rPr>
                <w:noProof/>
                <w:lang w:bidi="es-ES"/>
              </w:rPr>
              <w:t>201</w:t>
            </w:r>
            <w:r w:rsidR="00E42B99" w:rsidRPr="00E42B99">
              <w:rPr>
                <w:noProof/>
                <w:lang w:bidi="es-ES"/>
              </w:rPr>
              <w:t>6</w:t>
            </w:r>
          </w:p>
          <w:p w14:paraId="4FC78BCF" w14:textId="35AE6594" w:rsidR="00E42B99" w:rsidRPr="00EA3327" w:rsidRDefault="00E42B99" w:rsidP="000041C4">
            <w:pPr>
              <w:rPr>
                <w:b/>
                <w:bCs/>
                <w:noProof/>
                <w:lang w:bidi="es-ES"/>
              </w:rPr>
            </w:pPr>
            <w:r w:rsidRPr="00E42B99">
              <w:rPr>
                <w:noProof/>
                <w:lang w:bidi="es-ES"/>
              </w:rPr>
              <w:t>Curso de auxiliar en veterinaria</w:t>
            </w:r>
            <w:r>
              <w:rPr>
                <w:b/>
                <w:bCs/>
                <w:noProof/>
                <w:lang w:bidi="es-ES"/>
              </w:rPr>
              <w:t xml:space="preserve"> </w:t>
            </w:r>
          </w:p>
          <w:p w14:paraId="45853784" w14:textId="0D6CDA7D" w:rsidR="00EA3327" w:rsidRPr="00EA3327" w:rsidRDefault="00EA3327" w:rsidP="000041C4">
            <w:pPr>
              <w:rPr>
                <w:b/>
                <w:bCs/>
                <w:noProof/>
                <w:lang w:bidi="es-ES"/>
              </w:rPr>
            </w:pPr>
            <w:r w:rsidRPr="00EA3327">
              <w:rPr>
                <w:b/>
                <w:bCs/>
                <w:noProof/>
                <w:lang w:bidi="es-ES"/>
              </w:rPr>
              <w:t>Universidad Nacional de Hurlingham</w:t>
            </w:r>
          </w:p>
          <w:p w14:paraId="1D3D49D5" w14:textId="491ED0B4" w:rsidR="00EA3327" w:rsidRDefault="00EA3327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2018</w:t>
            </w:r>
          </w:p>
          <w:p w14:paraId="3A6FC24E" w14:textId="7E7BABDD" w:rsidR="00EA3327" w:rsidRDefault="00EA3327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Curse 3 años de la carrera</w:t>
            </w:r>
          </w:p>
          <w:p w14:paraId="04259C2A" w14:textId="69E5D8DE" w:rsidR="00E42B99" w:rsidRPr="00E42B99" w:rsidRDefault="00E42B99" w:rsidP="000041C4">
            <w:pPr>
              <w:rPr>
                <w:b/>
                <w:bCs/>
                <w:noProof/>
                <w:lang w:bidi="es-ES"/>
              </w:rPr>
            </w:pPr>
            <w:r w:rsidRPr="00E42B99">
              <w:rPr>
                <w:b/>
                <w:bCs/>
                <w:noProof/>
                <w:lang w:bidi="es-ES"/>
              </w:rPr>
              <w:t>Universidad Siglo 21</w:t>
            </w:r>
          </w:p>
          <w:p w14:paraId="5325F55B" w14:textId="2D75FB16" w:rsidR="00E42B99" w:rsidRDefault="00E42B99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2023</w:t>
            </w:r>
          </w:p>
          <w:p w14:paraId="29622A5C" w14:textId="782E8794" w:rsidR="00EA3327" w:rsidRPr="00EA3327" w:rsidRDefault="00E42B99" w:rsidP="000041C4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Curso de community management</w:t>
            </w:r>
          </w:p>
          <w:p w14:paraId="47970830" w14:textId="77777777" w:rsidR="000041C4" w:rsidRPr="006E418C" w:rsidRDefault="000041C4" w:rsidP="000041C4">
            <w:pPr>
              <w:rPr>
                <w:noProof/>
              </w:rPr>
            </w:pPr>
          </w:p>
          <w:p w14:paraId="0821E63E" w14:textId="77777777" w:rsidR="00036450" w:rsidRPr="006E418C" w:rsidRDefault="006C1D9D" w:rsidP="00036450">
            <w:pPr>
              <w:pStyle w:val="Ttulo2"/>
              <w:rPr>
                <w:noProof/>
              </w:rPr>
            </w:pPr>
            <w:r w:rsidRPr="006E418C">
              <w:rPr>
                <w:noProof/>
                <w:lang w:bidi="es-ES"/>
              </w:rPr>
              <w:t>Características y competencias clave</w:t>
            </w:r>
          </w:p>
          <w:p w14:paraId="178A92F8" w14:textId="705F607B" w:rsidR="006C1D9D" w:rsidRPr="006E418C" w:rsidRDefault="00E42B99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Promocion de ventas</w:t>
            </w:r>
          </w:p>
          <w:p w14:paraId="3A3501A5" w14:textId="77777777" w:rsidR="006C1D9D" w:rsidRPr="006E418C" w:rsidRDefault="006C1D9D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 w:rsidRPr="006E418C">
              <w:rPr>
                <w:noProof/>
                <w:sz w:val="16"/>
                <w:szCs w:val="16"/>
                <w:lang w:bidi="es-ES"/>
              </w:rPr>
              <w:t>Escucha activa</w:t>
            </w:r>
          </w:p>
          <w:p w14:paraId="1E8CF0B5" w14:textId="4F11A03A" w:rsidR="006C1D9D" w:rsidRPr="006E418C" w:rsidRDefault="00E42B99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 xml:space="preserve">Servicio de redes </w:t>
            </w:r>
          </w:p>
          <w:p w14:paraId="1FFB1A76" w14:textId="1C9A01B9" w:rsidR="006C1D9D" w:rsidRPr="006E418C" w:rsidRDefault="00E42B99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Manejo de redes sociales: X, whatsapp Busines, telegram, instagram</w:t>
            </w:r>
          </w:p>
          <w:p w14:paraId="7F32D803" w14:textId="0EAC85B7" w:rsidR="006C1D9D" w:rsidRPr="006E418C" w:rsidRDefault="00E42B99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>Creacion de comunidad</w:t>
            </w:r>
          </w:p>
          <w:p w14:paraId="5C95DF4D" w14:textId="5459D524" w:rsidR="006C1D9D" w:rsidRPr="006E418C" w:rsidRDefault="00E42B99" w:rsidP="006C1D9D">
            <w:pPr>
              <w:pStyle w:val="Listaconvietas"/>
              <w:jc w:val="both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es-ES"/>
              </w:rPr>
              <w:t xml:space="preserve">Manejo del paquete de office </w:t>
            </w:r>
          </w:p>
          <w:p w14:paraId="7CA482AE" w14:textId="2D9D48BE" w:rsidR="006C1D9D" w:rsidRPr="006E418C" w:rsidRDefault="006C1D9D" w:rsidP="00E42B99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sz w:val="16"/>
                <w:szCs w:val="16"/>
              </w:rPr>
            </w:pPr>
          </w:p>
          <w:p w14:paraId="4E365B20" w14:textId="499F4659" w:rsidR="00036450" w:rsidRPr="006E418C" w:rsidRDefault="00036450" w:rsidP="00E42B99">
            <w:pPr>
              <w:pStyle w:val="Listaconvietas"/>
              <w:numPr>
                <w:ilvl w:val="0"/>
                <w:numId w:val="0"/>
              </w:numPr>
              <w:ind w:left="420"/>
              <w:jc w:val="both"/>
              <w:rPr>
                <w:noProof/>
                <w:color w:val="FFFFFF" w:themeColor="background1"/>
              </w:rPr>
            </w:pPr>
          </w:p>
        </w:tc>
      </w:tr>
    </w:tbl>
    <w:p w14:paraId="7E1008D4" w14:textId="77777777" w:rsidR="00000000" w:rsidRPr="006E418C" w:rsidRDefault="00000000" w:rsidP="000C45FF">
      <w:pPr>
        <w:tabs>
          <w:tab w:val="left" w:pos="990"/>
        </w:tabs>
        <w:rPr>
          <w:noProof/>
        </w:rPr>
      </w:pPr>
    </w:p>
    <w:sectPr w:rsidR="0043117B" w:rsidRPr="006E418C" w:rsidSect="00E61979">
      <w:headerReference w:type="default" r:id="rId13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7566D" w14:textId="77777777" w:rsidR="00E6150D" w:rsidRDefault="00E6150D" w:rsidP="000C45FF">
      <w:r>
        <w:separator/>
      </w:r>
    </w:p>
  </w:endnote>
  <w:endnote w:type="continuationSeparator" w:id="0">
    <w:p w14:paraId="09A9CFD1" w14:textId="77777777" w:rsidR="00E6150D" w:rsidRDefault="00E6150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1973C" w14:textId="77777777" w:rsidR="00E6150D" w:rsidRDefault="00E6150D" w:rsidP="000C45FF">
      <w:r>
        <w:separator/>
      </w:r>
    </w:p>
  </w:footnote>
  <w:footnote w:type="continuationSeparator" w:id="0">
    <w:p w14:paraId="564339B3" w14:textId="77777777" w:rsidR="00E6150D" w:rsidRDefault="00E6150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9F729" w14:textId="77777777" w:rsidR="000C45FF" w:rsidRDefault="000C45FF">
    <w:pPr>
      <w:pStyle w:val="Encabezado"/>
    </w:pPr>
    <w:r>
      <w:rPr>
        <w:noProof/>
        <w:lang w:bidi="es-ES"/>
      </w:rPr>
      <w:drawing>
        <wp:anchor distT="0" distB="0" distL="114300" distR="114300" simplePos="0" relativeHeight="251658240" behindDoc="1" locked="0" layoutInCell="1" allowOverlap="1" wp14:anchorId="2F75F227" wp14:editId="5AD79FE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25829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27"/>
    <w:rsid w:val="000041C4"/>
    <w:rsid w:val="00036450"/>
    <w:rsid w:val="00094499"/>
    <w:rsid w:val="00096D1F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35593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675F2"/>
    <w:rsid w:val="005E39D5"/>
    <w:rsid w:val="00600670"/>
    <w:rsid w:val="00616E38"/>
    <w:rsid w:val="0062123A"/>
    <w:rsid w:val="00646E75"/>
    <w:rsid w:val="006771D0"/>
    <w:rsid w:val="006C1D9D"/>
    <w:rsid w:val="006E418C"/>
    <w:rsid w:val="00715FCB"/>
    <w:rsid w:val="00743101"/>
    <w:rsid w:val="007775E1"/>
    <w:rsid w:val="007867A0"/>
    <w:rsid w:val="007927F5"/>
    <w:rsid w:val="00802CA0"/>
    <w:rsid w:val="009260CD"/>
    <w:rsid w:val="00952C25"/>
    <w:rsid w:val="009B539F"/>
    <w:rsid w:val="00A2118D"/>
    <w:rsid w:val="00A40869"/>
    <w:rsid w:val="00AD76E2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A6DA7"/>
    <w:rsid w:val="00DD172A"/>
    <w:rsid w:val="00E25A26"/>
    <w:rsid w:val="00E42B99"/>
    <w:rsid w:val="00E4381A"/>
    <w:rsid w:val="00E55D74"/>
    <w:rsid w:val="00E6150D"/>
    <w:rsid w:val="00E61979"/>
    <w:rsid w:val="00EA3327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706C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B359E4"/>
    <w:rPr>
      <w:b/>
      <w:sz w:val="18"/>
      <w:szCs w:val="22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amilaacosta1405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camila-acosta-495296363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ila\AppData\Roaming\Microsoft\Templates\Curr&#237;culum%20v&#237;tae%20de%20administraci&#243;n%20hostel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2923EFDAEBA47FDB2A582932EF83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BB180-CDB7-48EB-A320-3F6E2ABA319E}"/>
      </w:docPartPr>
      <w:docPartBody>
        <w:p w:rsidR="00000000" w:rsidRDefault="00000000">
          <w:pPr>
            <w:pStyle w:val="32923EFDAEBA47FDB2A582932EF830BA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EFC2EA626E884D95811258AFAEF1E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95BDA-22E9-402C-9A76-782E6579E570}"/>
      </w:docPartPr>
      <w:docPartBody>
        <w:p w:rsidR="00000000" w:rsidRDefault="00000000">
          <w:pPr>
            <w:pStyle w:val="EFC2EA626E884D95811258AFAEF1EBF7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717ACC47726640149A733158BD5B1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C109B-D2A5-4CDB-B05A-CBBAF5B7D600}"/>
      </w:docPartPr>
      <w:docPartBody>
        <w:p w:rsidR="00000000" w:rsidRDefault="00000000">
          <w:pPr>
            <w:pStyle w:val="717ACC47726640149A733158BD5B1045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9E7358E3C00C418DA109E5F178A25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32DD9-62C0-4E48-B208-FFD96FCCD255}"/>
      </w:docPartPr>
      <w:docPartBody>
        <w:p w:rsidR="00000000" w:rsidRDefault="00000000">
          <w:pPr>
            <w:pStyle w:val="9E7358E3C00C418DA109E5F178A2579C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5C29F2D1126546E0B60CE83AC41E6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FCF3B-EDB5-46EB-BF87-97C324FC52AD}"/>
      </w:docPartPr>
      <w:docPartBody>
        <w:p w:rsidR="00000000" w:rsidRDefault="00000000">
          <w:pPr>
            <w:pStyle w:val="5C29F2D1126546E0B60CE83AC41E6CCE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7"/>
    <w:rsid w:val="00D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923EFDAEBA47FDB2A582932EF830BA">
    <w:name w:val="32923EFDAEBA47FDB2A582932EF830BA"/>
  </w:style>
  <w:style w:type="paragraph" w:customStyle="1" w:styleId="EFC2EA626E884D95811258AFAEF1EBF7">
    <w:name w:val="EFC2EA626E884D95811258AFAEF1EBF7"/>
  </w:style>
  <w:style w:type="paragraph" w:customStyle="1" w:styleId="D1D8C3261323495889E789D4B3804527">
    <w:name w:val="D1D8C3261323495889E789D4B3804527"/>
  </w:style>
  <w:style w:type="paragraph" w:customStyle="1" w:styleId="717ACC47726640149A733158BD5B1045">
    <w:name w:val="717ACC47726640149A733158BD5B1045"/>
  </w:style>
  <w:style w:type="paragraph" w:customStyle="1" w:styleId="9E7358E3C00C418DA109E5F178A2579C">
    <w:name w:val="9E7358E3C00C418DA109E5F178A2579C"/>
  </w:style>
  <w:style w:type="paragraph" w:customStyle="1" w:styleId="5C29F2D1126546E0B60CE83AC41E6CCE">
    <w:name w:val="5C29F2D1126546E0B60CE83AC41E6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administración hostelera</Template>
  <TotalTime>0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2025-05-02T02:28:00Z</dcterms:created>
  <dcterms:modified xsi:type="dcterms:W3CDTF">2025-05-02T02:28:00Z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